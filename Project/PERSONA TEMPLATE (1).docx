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6"/>
        <w:gridCol w:w="1513"/>
        <w:gridCol w:w="417"/>
        <w:gridCol w:w="4254"/>
        <w:gridCol w:w="417"/>
        <w:gridCol w:w="4321"/>
      </w:tblGrid>
      <w:tr w:rsidR="00F90ED4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1C2AEC" w:rsidRDefault="00960F14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2073504" cy="1993900"/>
                  <wp:effectExtent l="0" t="0" r="317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920" cy="201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60F14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Default="00A2507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Needs a website for his lawn mowing business</w:t>
            </w:r>
            <w:r w:rsidR="00D072D0">
              <w:rPr>
                <w:color w:val="000000" w:themeColor="text1"/>
              </w:rPr>
              <w:t xml:space="preserve"> where clients can </w:t>
            </w:r>
            <w:r w:rsidR="00E50377">
              <w:rPr>
                <w:color w:val="000000" w:themeColor="text1"/>
              </w:rPr>
              <w:t>ask for a lawn mowing quote and purchase lawn care equipment</w:t>
            </w:r>
          </w:p>
          <w:p w:rsidR="00A25076" w:rsidRDefault="00A25076" w:rsidP="001C2AEC">
            <w:pPr>
              <w:rPr>
                <w:color w:val="000000" w:themeColor="text1"/>
              </w:rPr>
            </w:pPr>
          </w:p>
          <w:p w:rsidR="00A25076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Wants to grow his client base</w:t>
            </w:r>
          </w:p>
          <w:p w:rsidR="003F1D96" w:rsidRDefault="003F1D96" w:rsidP="001C2AEC">
            <w:pPr>
              <w:rPr>
                <w:color w:val="000000" w:themeColor="text1"/>
              </w:rPr>
            </w:pPr>
          </w:p>
          <w:p w:rsidR="003F1D96" w:rsidRPr="00975A3D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D072D0">
              <w:rPr>
                <w:color w:val="000000" w:themeColor="text1"/>
              </w:rPr>
              <w:t>Wants to hand the business down to his son when he retires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Not skilled with computers</w:t>
            </w:r>
            <w:r w:rsidR="00E50377">
              <w:rPr>
                <w:color w:val="000000" w:themeColor="text1"/>
              </w:rPr>
              <w:t xml:space="preserve"> and lacks knowledge of website development</w:t>
            </w:r>
          </w:p>
          <w:p w:rsidR="00F90ED4" w:rsidRDefault="00F90ED4" w:rsidP="001C2AEC">
            <w:pPr>
              <w:rPr>
                <w:color w:val="000000" w:themeColor="text1"/>
              </w:rPr>
            </w:pPr>
          </w:p>
          <w:p w:rsidR="00F90ED4" w:rsidRPr="00975A3D" w:rsidRDefault="00F90ED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Limited budget</w:t>
            </w:r>
            <w:bookmarkStart w:id="0" w:name="_GoBack"/>
            <w:bookmarkEnd w:id="0"/>
          </w:p>
        </w:tc>
      </w:tr>
      <w:tr w:rsidR="00960F14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F90ED4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The way to get started is to quit talking and begin doing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”.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Reginald Smith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58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Default="00F90ED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Having difficulty with finding new clients</w:t>
            </w:r>
            <w:r w:rsidR="00E50377">
              <w:rPr>
                <w:color w:val="000000" w:themeColor="text1"/>
              </w:rPr>
              <w:t xml:space="preserve"> without an online platform</w:t>
            </w:r>
          </w:p>
          <w:p w:rsidR="00F90ED4" w:rsidRDefault="00F90ED4" w:rsidP="00975A3D">
            <w:pPr>
              <w:rPr>
                <w:color w:val="000000" w:themeColor="text1"/>
              </w:rPr>
            </w:pPr>
          </w:p>
          <w:p w:rsidR="00F90ED4" w:rsidRDefault="00F90ED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E50377">
              <w:rPr>
                <w:color w:val="000000" w:themeColor="text1"/>
              </w:rPr>
              <w:t>Many web developers’ quotes are outside his budget</w:t>
            </w:r>
          </w:p>
          <w:p w:rsidR="00E50377" w:rsidRDefault="00E50377" w:rsidP="00975A3D">
            <w:pPr>
              <w:rPr>
                <w:color w:val="000000" w:themeColor="text1"/>
              </w:rPr>
            </w:pPr>
          </w:p>
          <w:p w:rsidR="00E50377" w:rsidRPr="00975A3D" w:rsidRDefault="00E50377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Many of his clients are frustrated that he has no online platform causing them to use Reginald’s competitors instead.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Non-fiction material 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Napier, New Zealand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Gardening blogs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Lawn mowing business owner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Attends an annual home and garden convention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Owner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 of friends also in the lawn mowing business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60F14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Business management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Landscaping/gardening magazines</w:t>
            </w:r>
          </w:p>
        </w:tc>
      </w:tr>
      <w:tr w:rsidR="00960F14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3F1D96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  <w:p w:rsidR="003F1D96" w:rsidRPr="001C2AEC" w:rsidRDefault="003F1D96" w:rsidP="00975A3D">
            <w:pPr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$65,000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F90ED4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  <w:p w:rsidR="00F90ED4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News websites/tabloids</w:t>
            </w:r>
          </w:p>
        </w:tc>
      </w:tr>
    </w:tbl>
    <w:p w:rsidR="003F1D96" w:rsidRDefault="003F1D96" w:rsidP="00D4300C">
      <w:pPr>
        <w:rPr>
          <w:noProof/>
        </w:rPr>
      </w:pPr>
    </w:p>
    <w:p w:rsidR="00560932" w:rsidRPr="003F1D96" w:rsidRDefault="00560932" w:rsidP="003F1D96">
      <w:pPr>
        <w:sectPr w:rsidR="00560932" w:rsidRPr="003F1D96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49C" w:rsidRDefault="008A149C" w:rsidP="00D4300C">
      <w:r>
        <w:separator/>
      </w:r>
    </w:p>
  </w:endnote>
  <w:endnote w:type="continuationSeparator" w:id="0">
    <w:p w:rsidR="008A149C" w:rsidRDefault="008A149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49C" w:rsidRDefault="008A149C" w:rsidP="00D4300C">
      <w:r>
        <w:separator/>
      </w:r>
    </w:p>
  </w:footnote>
  <w:footnote w:type="continuationSeparator" w:id="0">
    <w:p w:rsidR="008A149C" w:rsidRDefault="008A149C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1D96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A149C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0F14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25076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072D0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50377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90ED4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B9C75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146285-832B-475A-800B-24B824A6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72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Cullen Douglas Martin</cp:lastModifiedBy>
  <cp:revision>3</cp:revision>
  <cp:lastPrinted>2018-04-15T17:50:00Z</cp:lastPrinted>
  <dcterms:created xsi:type="dcterms:W3CDTF">2021-08-06T08:02:00Z</dcterms:created>
  <dcterms:modified xsi:type="dcterms:W3CDTF">2022-03-01T03:16:00Z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