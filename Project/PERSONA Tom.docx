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1A85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0CBE4480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37"/>
        <w:gridCol w:w="1503"/>
        <w:gridCol w:w="411"/>
        <w:gridCol w:w="4172"/>
        <w:gridCol w:w="411"/>
        <w:gridCol w:w="4174"/>
      </w:tblGrid>
      <w:tr w:rsidR="00162A35" w:rsidRPr="001C2AEC" w14:paraId="1291597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A56905A" w14:textId="19AB6EF4" w:rsidR="001C2AEC" w:rsidRPr="001C2AEC" w:rsidRDefault="00162A35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CC3625" wp14:editId="3A5494B3">
                  <wp:extent cx="2235200" cy="2235200"/>
                  <wp:effectExtent l="0" t="0" r="0" b="0"/>
                  <wp:docPr id="3" name="Picture 3" descr="A picture containing person, person, smil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person, smil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CD33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96EDA7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CBEDA26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00C3A70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CEB1BAB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162A35" w:rsidRPr="001C2AEC" w14:paraId="79F4DA63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D2146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EFF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78FCE21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00A93AA" w14:textId="1CB2E951" w:rsidR="00975A3D" w:rsidRDefault="0032016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Tom’s ultimate business goal is to move to attract a wider range of customers who need their lawns mown. </w:t>
            </w:r>
          </w:p>
          <w:p w14:paraId="16AD8186" w14:textId="194EB4E5" w:rsidR="002109C6" w:rsidRDefault="002109C6" w:rsidP="001C2AEC">
            <w:pPr>
              <w:rPr>
                <w:color w:val="000000" w:themeColor="text1"/>
              </w:rPr>
            </w:pPr>
          </w:p>
          <w:p w14:paraId="7B7E660B" w14:textId="4E5725E8" w:rsidR="002109C6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wants to move his business to an online platform. He would like a website that his </w:t>
            </w:r>
            <w:proofErr w:type="spellStart"/>
            <w:r>
              <w:rPr>
                <w:color w:val="000000" w:themeColor="text1"/>
              </w:rPr>
              <w:t>customer’s</w:t>
            </w:r>
            <w:proofErr w:type="spellEnd"/>
            <w:r>
              <w:rPr>
                <w:color w:val="000000" w:themeColor="text1"/>
              </w:rPr>
              <w:t xml:space="preserve"> can visit and ask for lawn mowing services. </w:t>
            </w:r>
          </w:p>
          <w:p w14:paraId="005614F8" w14:textId="3C7F03C7" w:rsidR="002F3E0C" w:rsidRDefault="002F3E0C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 xml:space="preserve">Tom would also like his website to be accessible on mobile platforms too. </w:t>
            </w:r>
          </w:p>
          <w:p w14:paraId="2B6D560C" w14:textId="1C8ADCA2" w:rsidR="002109C6" w:rsidRDefault="002109C6" w:rsidP="001C2AEC">
            <w:pPr>
              <w:rPr>
                <w:color w:val="000000" w:themeColor="text1"/>
              </w:rPr>
            </w:pPr>
          </w:p>
          <w:p w14:paraId="163EF744" w14:textId="2EA52A9A" w:rsidR="002109C6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is motivated by his passion to run and lead a business. </w:t>
            </w:r>
          </w:p>
          <w:p w14:paraId="1DFF6335" w14:textId="77777777" w:rsidR="00320167" w:rsidRDefault="00320167" w:rsidP="001C2AEC">
            <w:pPr>
              <w:rPr>
                <w:color w:val="000000" w:themeColor="text1"/>
              </w:rPr>
            </w:pPr>
          </w:p>
          <w:p w14:paraId="18797E25" w14:textId="1555F75D" w:rsidR="00320167" w:rsidRPr="00975A3D" w:rsidRDefault="00320167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E90E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6E73684" w14:textId="5CDDB10A" w:rsidR="00975A3D" w:rsidRDefault="002109C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 does not have the experience or knowledge to move his business into the online world. </w:t>
            </w:r>
          </w:p>
          <w:p w14:paraId="3FDDC51E" w14:textId="39DFECBC" w:rsidR="003F1A55" w:rsidRDefault="003F1A55" w:rsidP="001C2AEC">
            <w:pPr>
              <w:rPr>
                <w:color w:val="000000" w:themeColor="text1"/>
              </w:rPr>
            </w:pPr>
          </w:p>
          <w:p w14:paraId="5E89C428" w14:textId="78BE77B7" w:rsidR="003F1A55" w:rsidRDefault="004E68F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Tom’s business is relatively </w:t>
            </w:r>
            <w:r w:rsidR="002F3E0C">
              <w:rPr>
                <w:color w:val="000000" w:themeColor="text1"/>
              </w:rPr>
              <w:t>new,</w:t>
            </w:r>
            <w:r>
              <w:rPr>
                <w:color w:val="000000" w:themeColor="text1"/>
              </w:rPr>
              <w:t xml:space="preserve"> and he needs to find trained employees. </w:t>
            </w:r>
          </w:p>
          <w:p w14:paraId="55088F4A" w14:textId="77777777" w:rsidR="002109C6" w:rsidRDefault="002109C6" w:rsidP="001C2AEC">
            <w:pPr>
              <w:rPr>
                <w:color w:val="000000" w:themeColor="text1"/>
              </w:rPr>
            </w:pPr>
          </w:p>
          <w:p w14:paraId="12DE6C7E" w14:textId="0F23372E" w:rsidR="002109C6" w:rsidRPr="00975A3D" w:rsidRDefault="002109C6" w:rsidP="001C2AEC">
            <w:pPr>
              <w:rPr>
                <w:color w:val="000000" w:themeColor="text1"/>
              </w:rPr>
            </w:pPr>
          </w:p>
        </w:tc>
      </w:tr>
      <w:tr w:rsidR="00162A35" w:rsidRPr="001C2AEC" w14:paraId="0D108047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16B062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1D78EC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058D8A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0A86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8E88FD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E30A5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5E84A576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4D15E102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65F2E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12548D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68124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932F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4FCBA428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1CC85D9" w14:textId="6271C4C8" w:rsidR="00975A3D" w:rsidRPr="00162A35" w:rsidRDefault="00162A35" w:rsidP="001C2AEC">
            <w:pPr>
              <w:rPr>
                <w:b/>
                <w:i/>
                <w:i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</w:t>
            </w:r>
            <w:r>
              <w:rPr>
                <w:b/>
                <w:i/>
                <w:iCs/>
                <w:color w:val="000000" w:themeColor="text1"/>
              </w:rPr>
              <w:t>If a building has been fully constructed, then shouldn’t it be called a ‘built’?”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37917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D4BF4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BAC4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823C86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5FA4D8C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26567B9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49123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4C213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A424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C27D8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4ECD686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1C43F2" w14:textId="5E64DCC8" w:rsidR="00975A3D" w:rsidRPr="001C2AEC" w:rsidRDefault="00162A35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Tom </w:t>
            </w:r>
            <w:r w:rsidR="00AB6F4B">
              <w:rPr>
                <w:noProof/>
                <w:color w:val="000000" w:themeColor="text1"/>
              </w:rPr>
              <w:t>Scott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6780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ACB6CB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1621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1135C6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032F0D0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2B616E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5045984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8EF6AB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3DD5AD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DF32068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2A65A7C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F127CF6" w14:textId="3672EBE2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350B9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AEAE19E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DE0EE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4EE05E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162A35" w:rsidRPr="001C2AEC" w14:paraId="2266873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8E1E82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94648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03083B5" w14:textId="77777777" w:rsidR="002F3E0C" w:rsidRDefault="002F3E0C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Tom is frustrated about his business not moving to online services quicker enough. This is making it difficult for Tom to find clients.</w:t>
            </w:r>
          </w:p>
          <w:p w14:paraId="475977D6" w14:textId="77777777" w:rsidR="002F3E0C" w:rsidRDefault="002F3E0C" w:rsidP="00975A3D">
            <w:pPr>
              <w:rPr>
                <w:color w:val="000000" w:themeColor="text1"/>
              </w:rPr>
            </w:pPr>
          </w:p>
          <w:p w14:paraId="30E27880" w14:textId="4FF81C6A" w:rsidR="00975A3D" w:rsidRPr="00975A3D" w:rsidRDefault="002F3E0C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="00C72E25">
              <w:rPr>
                <w:color w:val="000000" w:themeColor="text1"/>
              </w:rPr>
              <w:t>Tom is frustrated about the cost to fully move to an online platform due to his small business size.</w:t>
            </w:r>
            <w:r>
              <w:rPr>
                <w:color w:val="000000" w:themeColor="text1"/>
              </w:rPr>
              <w:br/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3582F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EEE2DF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162A35" w:rsidRPr="001C2AEC" w14:paraId="1936A2D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5D458E" w14:textId="01065A25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4241D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E576A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04D2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D1CE980" w14:textId="32550EE7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Non-fiction</w:t>
            </w:r>
          </w:p>
        </w:tc>
      </w:tr>
      <w:tr w:rsidR="00162A35" w:rsidRPr="001C2AEC" w14:paraId="21DA901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012466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22F8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0A3B9E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200C1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C7BBB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162A35" w:rsidRPr="001C2AEC" w14:paraId="6AC1E94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8D7AD4F" w14:textId="0B0F0AC5" w:rsidR="00975A3D" w:rsidRPr="001C2AEC" w:rsidRDefault="00162A35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Bir</w:t>
            </w:r>
            <w:r w:rsidR="00320167">
              <w:rPr>
                <w:noProof/>
                <w:color w:val="000000" w:themeColor="text1"/>
              </w:rPr>
              <w:t>m</w:t>
            </w:r>
            <w:r>
              <w:rPr>
                <w:noProof/>
                <w:color w:val="000000" w:themeColor="text1"/>
              </w:rPr>
              <w:t>ingham, England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20847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B85CD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2D4B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FBC6D82" w14:textId="247CB67C" w:rsidR="00975A3D" w:rsidRPr="001C2AEC" w:rsidRDefault="002F3E0C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62A35" w:rsidRPr="001C2AEC" w14:paraId="1FD60E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C1EDC2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EF8C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EE31CF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9DAA9F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4B71CB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162A35" w:rsidRPr="001C2AEC" w14:paraId="752A4D7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1E4B8B8" w14:textId="63A7B5DD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Business leader, Lawnlytical (Lawn mowing)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8F62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DB18C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6CB25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8036444" w14:textId="37DA6DDE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TED </w:t>
            </w:r>
          </w:p>
        </w:tc>
      </w:tr>
      <w:tr w:rsidR="00162A35" w:rsidRPr="001C2AEC" w14:paraId="5E110F8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2EA69A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5E4181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A7CFD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254EB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A4903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162A35" w:rsidRPr="001C2AEC" w14:paraId="292DF92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F8E2E86" w14:textId="644E1A66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Senior project manager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9B9B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89C042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5835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71B30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162A35" w:rsidRPr="001C2AEC" w14:paraId="73898E9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3BC44D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8A955E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35247E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9E3F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FF0CA3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162A35" w:rsidRPr="001C2AEC" w14:paraId="73EA907B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F3134E9" w14:textId="7B3FE55F" w:rsidR="00975A3D" w:rsidRPr="001C2AEC" w:rsidRDefault="00AB6F4B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University of Oxford, Masters in Business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C7D6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66B20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6BDBF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86D4B32" w14:textId="7DFF996E" w:rsidR="00975A3D" w:rsidRPr="004E68F7" w:rsidRDefault="004E68F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Wired, Time</w:t>
            </w:r>
          </w:p>
        </w:tc>
      </w:tr>
      <w:tr w:rsidR="00162A35" w:rsidRPr="001C2AEC" w14:paraId="0A85214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8B5BE4A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51DD3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A194D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D836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0A8104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305A5E16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15D83BCD" w14:textId="1CFD6BC2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7EFB" w14:textId="77777777" w:rsidR="00F13B69" w:rsidRDefault="00F13B69" w:rsidP="00D4300C">
      <w:r>
        <w:separator/>
      </w:r>
    </w:p>
  </w:endnote>
  <w:endnote w:type="continuationSeparator" w:id="0">
    <w:p w14:paraId="049E52F7" w14:textId="77777777" w:rsidR="00F13B69" w:rsidRDefault="00F13B69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0113E1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6494C0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E3D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8BAF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6BBE" w14:textId="77777777" w:rsidR="00F13B69" w:rsidRDefault="00F13B69" w:rsidP="00D4300C">
      <w:r>
        <w:separator/>
      </w:r>
    </w:p>
  </w:footnote>
  <w:footnote w:type="continuationSeparator" w:id="0">
    <w:p w14:paraId="2D4CA73B" w14:textId="77777777" w:rsidR="00F13B69" w:rsidRDefault="00F13B69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6E45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27B8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EE79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08354">
    <w:abstractNumId w:val="9"/>
  </w:num>
  <w:num w:numId="2" w16cid:durableId="539048866">
    <w:abstractNumId w:val="8"/>
  </w:num>
  <w:num w:numId="3" w16cid:durableId="1922132174">
    <w:abstractNumId w:val="7"/>
  </w:num>
  <w:num w:numId="4" w16cid:durableId="291180932">
    <w:abstractNumId w:val="6"/>
  </w:num>
  <w:num w:numId="5" w16cid:durableId="636304963">
    <w:abstractNumId w:val="5"/>
  </w:num>
  <w:num w:numId="6" w16cid:durableId="1545407117">
    <w:abstractNumId w:val="4"/>
  </w:num>
  <w:num w:numId="7" w16cid:durableId="1957369458">
    <w:abstractNumId w:val="3"/>
  </w:num>
  <w:num w:numId="8" w16cid:durableId="466092232">
    <w:abstractNumId w:val="2"/>
  </w:num>
  <w:num w:numId="9" w16cid:durableId="1650985671">
    <w:abstractNumId w:val="1"/>
  </w:num>
  <w:num w:numId="10" w16cid:durableId="1774666957">
    <w:abstractNumId w:val="0"/>
  </w:num>
  <w:num w:numId="11" w16cid:durableId="558588727">
    <w:abstractNumId w:val="19"/>
  </w:num>
  <w:num w:numId="12" w16cid:durableId="697200656">
    <w:abstractNumId w:val="28"/>
  </w:num>
  <w:num w:numId="13" w16cid:durableId="1472137315">
    <w:abstractNumId w:val="27"/>
  </w:num>
  <w:num w:numId="14" w16cid:durableId="2015909298">
    <w:abstractNumId w:val="17"/>
  </w:num>
  <w:num w:numId="15" w16cid:durableId="36049219">
    <w:abstractNumId w:val="14"/>
  </w:num>
  <w:num w:numId="16" w16cid:durableId="1833332478">
    <w:abstractNumId w:val="18"/>
  </w:num>
  <w:num w:numId="17" w16cid:durableId="255215034">
    <w:abstractNumId w:val="24"/>
  </w:num>
  <w:num w:numId="18" w16cid:durableId="1853447792">
    <w:abstractNumId w:val="23"/>
  </w:num>
  <w:num w:numId="19" w16cid:durableId="1326586516">
    <w:abstractNumId w:val="11"/>
  </w:num>
  <w:num w:numId="20" w16cid:durableId="1044325774">
    <w:abstractNumId w:val="12"/>
  </w:num>
  <w:num w:numId="21" w16cid:durableId="513154399">
    <w:abstractNumId w:val="20"/>
  </w:num>
  <w:num w:numId="22" w16cid:durableId="1365061317">
    <w:abstractNumId w:val="15"/>
  </w:num>
  <w:num w:numId="23" w16cid:durableId="535896497">
    <w:abstractNumId w:val="13"/>
  </w:num>
  <w:num w:numId="24" w16cid:durableId="1327905722">
    <w:abstractNumId w:val="10"/>
  </w:num>
  <w:num w:numId="25" w16cid:durableId="1837304635">
    <w:abstractNumId w:val="21"/>
  </w:num>
  <w:num w:numId="26" w16cid:durableId="647561272">
    <w:abstractNumId w:val="22"/>
  </w:num>
  <w:num w:numId="27" w16cid:durableId="2131052985">
    <w:abstractNumId w:val="26"/>
  </w:num>
  <w:num w:numId="28" w16cid:durableId="1225868140">
    <w:abstractNumId w:val="29"/>
  </w:num>
  <w:num w:numId="29" w16cid:durableId="1002859741">
    <w:abstractNumId w:val="16"/>
  </w:num>
  <w:num w:numId="30" w16cid:durableId="11225036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62A35"/>
    <w:rsid w:val="00177F32"/>
    <w:rsid w:val="001962A6"/>
    <w:rsid w:val="00197E3B"/>
    <w:rsid w:val="001C28B8"/>
    <w:rsid w:val="001C2AEC"/>
    <w:rsid w:val="001C7751"/>
    <w:rsid w:val="001D1964"/>
    <w:rsid w:val="002109C6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2F3E0C"/>
    <w:rsid w:val="00303C60"/>
    <w:rsid w:val="00320167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1A55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18AA"/>
    <w:rsid w:val="004D59AF"/>
    <w:rsid w:val="004E68F7"/>
    <w:rsid w:val="004E7C78"/>
    <w:rsid w:val="00512412"/>
    <w:rsid w:val="00531F82"/>
    <w:rsid w:val="00547183"/>
    <w:rsid w:val="005563BC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C1DDE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B6F4B"/>
    <w:rsid w:val="00AE1A89"/>
    <w:rsid w:val="00B307B3"/>
    <w:rsid w:val="00B8500C"/>
    <w:rsid w:val="00B850F5"/>
    <w:rsid w:val="00BA1CA5"/>
    <w:rsid w:val="00BC38F6"/>
    <w:rsid w:val="00BC7F9D"/>
    <w:rsid w:val="00C12C0B"/>
    <w:rsid w:val="00C34F88"/>
    <w:rsid w:val="00C425A7"/>
    <w:rsid w:val="00C479CE"/>
    <w:rsid w:val="00C60B0A"/>
    <w:rsid w:val="00C72E25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13B69"/>
    <w:rsid w:val="00F220F4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3C253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Pearce Jayden Kelly</cp:lastModifiedBy>
  <cp:revision>2</cp:revision>
  <cp:lastPrinted>2018-04-15T17:50:00Z</cp:lastPrinted>
  <dcterms:created xsi:type="dcterms:W3CDTF">2022-05-28T07:27:00Z</dcterms:created>
  <dcterms:modified xsi:type="dcterms:W3CDTF">2022-05-28T07:27:00Z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